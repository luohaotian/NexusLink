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有道云协作操作指南</w:t>
      </w:r>
    </w:p>
    <w:p>
      <w:pPr>
        <w:keepNext w:val="0"/>
        <w:keepLines w:val="0"/>
        <w:widowControl/>
        <w:suppressLineNumbers w:val="0"/>
        <w:jc w:val="center"/>
        <w:rPr>
          <w:rStyle w:val="14"/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Step1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大家首先要去有道云协作注册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Step2：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接着点击下面的链接申请加入协作组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注意申请的时候尽量突出自己的信息方便审核)；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"C:\\Users\\mclaren\\AppData\\Local\\Temp\\%W@GJ$ACOF(TYDYECOKVDYB.png"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http://note.youdao.com/group/redirect.html?type=org&amp;inviteCode=EBFEF8954E37476BABA9C67509C266AE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上面这个连接作用是让大家加入NMID GROUP，里面包含研究中心所有成员，是一个GROUP。</w:t>
      </w:r>
      <w:r>
        <w:rPr>
          <w:rFonts w:hint="eastAsia" w:ascii="宋体" w:hAnsi="宋体" w:cs="宋体"/>
          <w:color w:val="FF0000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Step3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GROUP里面有四个群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，请大家加入自己相应平台的群组；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"C:\\Users\\mclaren\\AppData\\Local\\Temp\\%W@GJ$ACOF(TYDYECOKVDYB.png"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http://163.fm/XApC544l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这个连接是服务器平台的群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"C:\\Users\\mclaren\\AppData\\Local\\Temp\\%W@GJ$ACOF(TYDYECOKVDYB.png"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http://163.fm/Y5TpBxD4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这个连接是客户端平台的群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"C:\\Users\\mclaren\\AppData\\Local\\Temp\\%W@GJ$ACOF(TYDYECOKVDYB.png"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http://163.fm/PqvvOILk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这个连接是硬件平台的群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"C:\\Users\\mclaren\\AppData\\Local\\Temp\\%W@GJ$ACOF(TYDYECOKVDYB.png"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http://163.fm/35JNnCHB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这个连接是孵化平台的群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step4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群里面已经建好了上传文件的文件夹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，将自己的计划和总结的文档传到自己的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ab/>
        <w:t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ab/>
        <w:t>文件夹下就行啦!!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Step5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：想想是不是一共加了两个群组，是就对啦！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18" w:right="1134" w:bottom="1418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</w:tblPrEx>
      <w:tc>
        <w:tcPr>
          <w:tcW w:w="894" w:type="dxa"/>
        </w:tcPr>
        <w:p>
          <w:pPr>
            <w:pStyle w:val="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5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</w:tblPrEx>
      <w:trPr>
        <w:trHeight w:val="288" w:hRule="atLeast"/>
      </w:trPr>
      <w:tc>
        <w:tcPr>
          <w:tcW w:w="7513" w:type="dxa"/>
        </w:tcPr>
        <w:p>
          <w:pPr>
            <w:pStyle w:val="6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重邮-联想 移动互联网应用工程研究中心</w:t>
          </w:r>
        </w:p>
        <w:p>
          <w:pPr>
            <w:pStyle w:val="6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6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2016</w:t>
          </w:r>
        </w:p>
      </w:tc>
    </w:tr>
  </w:tbl>
  <w:p>
    <w:pPr>
      <w:pStyle w:val="6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4445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2B92"/>
    <w:rsid w:val="00135370"/>
    <w:rsid w:val="00172A27"/>
    <w:rsid w:val="00204035"/>
    <w:rsid w:val="002757E3"/>
    <w:rsid w:val="00303760"/>
    <w:rsid w:val="004C108B"/>
    <w:rsid w:val="004E2F2C"/>
    <w:rsid w:val="00532EBF"/>
    <w:rsid w:val="00563310"/>
    <w:rsid w:val="00571C87"/>
    <w:rsid w:val="005D0635"/>
    <w:rsid w:val="0065571C"/>
    <w:rsid w:val="00755A1D"/>
    <w:rsid w:val="007B2D5C"/>
    <w:rsid w:val="007E5616"/>
    <w:rsid w:val="00876F76"/>
    <w:rsid w:val="008912CE"/>
    <w:rsid w:val="008D544B"/>
    <w:rsid w:val="009760C4"/>
    <w:rsid w:val="009B78DF"/>
    <w:rsid w:val="009F7ACA"/>
    <w:rsid w:val="00A03016"/>
    <w:rsid w:val="00A65DD5"/>
    <w:rsid w:val="00C438F2"/>
    <w:rsid w:val="00C63B8F"/>
    <w:rsid w:val="00C65A10"/>
    <w:rsid w:val="00C72746"/>
    <w:rsid w:val="00D44AA8"/>
    <w:rsid w:val="00DF7B31"/>
    <w:rsid w:val="00E410CC"/>
    <w:rsid w:val="00EA4FB0"/>
    <w:rsid w:val="0644660A"/>
    <w:rsid w:val="34AC384A"/>
    <w:rsid w:val="367B4046"/>
    <w:rsid w:val="5682685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2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字符"/>
    <w:link w:val="4"/>
    <w:uiPriority w:val="0"/>
    <w:rPr>
      <w:kern w:val="2"/>
      <w:sz w:val="18"/>
      <w:szCs w:val="18"/>
    </w:rPr>
  </w:style>
  <w:style w:type="character" w:customStyle="1" w:styleId="11">
    <w:name w:val="页脚 字符"/>
    <w:link w:val="5"/>
    <w:qFormat/>
    <w:uiPriority w:val="0"/>
    <w:rPr>
      <w:kern w:val="2"/>
      <w:sz w:val="18"/>
    </w:rPr>
  </w:style>
  <w:style w:type="character" w:customStyle="1" w:styleId="12">
    <w:name w:val="页眉 字符"/>
    <w:link w:val="6"/>
    <w:uiPriority w:val="0"/>
    <w:rPr>
      <w:kern w:val="2"/>
      <w:sz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D\&#26085;&#24120;\&#24037;&#20316;&#24635;&#3246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FC6152-77BD-4618-89B0-71C40E14EB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47</Words>
  <Characters>269</Characters>
  <Lines>2</Lines>
  <Paragraphs>1</Paragraphs>
  <ScaleCrop>false</ScaleCrop>
  <LinksUpToDate>false</LinksUpToDate>
  <CharactersWithSpaces>315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2016-09-16T02:27:00Z</dcterms:created>
  <dc:creator>NMID</dc:creator>
  <cp:lastModifiedBy>mclaren</cp:lastModifiedBy>
  <cp:lastPrinted>2013-11-29T09:06:00Z</cp:lastPrinted>
  <dcterms:modified xsi:type="dcterms:W3CDTF">2017-03-06T02:43:58Z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